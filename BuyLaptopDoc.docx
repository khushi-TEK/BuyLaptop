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1BCC" w14:textId="6BE97DC4" w:rsidR="00CF0680" w:rsidRPr="00E40640" w:rsidRDefault="003761E4" w:rsidP="00E40640">
      <w:pPr>
        <w:pStyle w:val="ListBullet"/>
        <w:numPr>
          <w:ilvl w:val="0"/>
          <w:numId w:val="0"/>
        </w:numPr>
        <w:spacing w:line="276" w:lineRule="auto"/>
        <w:jc w:val="center"/>
        <w:rPr>
          <w:rFonts w:cstheme="minorHAnsi"/>
          <w:b/>
          <w:bCs/>
          <w:sz w:val="32"/>
          <w:szCs w:val="32"/>
        </w:rPr>
      </w:pPr>
      <w:r w:rsidRPr="00E40640">
        <w:rPr>
          <w:rFonts w:cstheme="minorHAnsi"/>
          <w:b/>
          <w:bCs/>
          <w:sz w:val="32"/>
          <w:szCs w:val="32"/>
        </w:rPr>
        <w:t>Database Connectivity and Web Services Using ASP .NET</w:t>
      </w:r>
    </w:p>
    <w:p w14:paraId="50B59AB7" w14:textId="77777777" w:rsidR="00E40640" w:rsidRPr="00E40640" w:rsidRDefault="00E40640" w:rsidP="00735EAF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cstheme="minorHAnsi"/>
          <w:sz w:val="28"/>
          <w:szCs w:val="28"/>
        </w:rPr>
      </w:pPr>
    </w:p>
    <w:p w14:paraId="5A4B509E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E40640">
        <w:rPr>
          <w:rFonts w:cstheme="minorHAnsi"/>
          <w:b/>
          <w:bCs/>
          <w:i/>
          <w:iCs/>
          <w:sz w:val="28"/>
          <w:szCs w:val="28"/>
        </w:rPr>
        <w:t xml:space="preserve">Problem Statement: </w:t>
      </w:r>
    </w:p>
    <w:p w14:paraId="159C0E0C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 xml:space="preserve">Create an ASP.NET MVC web application to sell laptops online. </w:t>
      </w:r>
    </w:p>
    <w:p w14:paraId="36AF1E56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sz w:val="28"/>
          <w:szCs w:val="28"/>
        </w:rPr>
      </w:pPr>
    </w:p>
    <w:p w14:paraId="5FC3124F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E40640">
        <w:rPr>
          <w:rFonts w:cstheme="minorHAnsi"/>
          <w:b/>
          <w:bCs/>
          <w:i/>
          <w:iCs/>
          <w:sz w:val="28"/>
          <w:szCs w:val="28"/>
        </w:rPr>
        <w:t xml:space="preserve">Description: </w:t>
      </w:r>
    </w:p>
    <w:p w14:paraId="4183FC98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 xml:space="preserve">Creating an ASP.NET Framework MVC Web application with Entity Framework for Data Access. </w:t>
      </w:r>
    </w:p>
    <w:p w14:paraId="28B5918D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sz w:val="28"/>
          <w:szCs w:val="28"/>
        </w:rPr>
      </w:pPr>
    </w:p>
    <w:p w14:paraId="30D85B6C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E40640">
        <w:rPr>
          <w:rFonts w:cstheme="minorHAnsi"/>
          <w:b/>
          <w:bCs/>
          <w:i/>
          <w:iCs/>
          <w:sz w:val="28"/>
          <w:szCs w:val="28"/>
        </w:rPr>
        <w:t xml:space="preserve">Requirements: </w:t>
      </w:r>
    </w:p>
    <w:p w14:paraId="395A581E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 xml:space="preserve">• The app should be responsive and should be built with Bootstrap. </w:t>
      </w:r>
    </w:p>
    <w:p w14:paraId="6353D806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 xml:space="preserve">• All data must be stored and retrieved using Data Access Layer and/or Entity Framework. </w:t>
      </w:r>
    </w:p>
    <w:p w14:paraId="0881FF55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sz w:val="28"/>
          <w:szCs w:val="28"/>
        </w:rPr>
      </w:pPr>
    </w:p>
    <w:p w14:paraId="221E5DCD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E40640">
        <w:rPr>
          <w:rFonts w:cstheme="minorHAnsi"/>
          <w:b/>
          <w:bCs/>
          <w:i/>
          <w:iCs/>
          <w:sz w:val="28"/>
          <w:szCs w:val="28"/>
        </w:rPr>
        <w:t xml:space="preserve">Tools Used: </w:t>
      </w:r>
    </w:p>
    <w:p w14:paraId="076F70E1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>• .NET Framework 4.7.2</w:t>
      </w:r>
    </w:p>
    <w:p w14:paraId="0A5C3D27" w14:textId="1320BEE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 xml:space="preserve">• Entity Framework 6 </w:t>
      </w:r>
    </w:p>
    <w:p w14:paraId="6D94AB28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 xml:space="preserve">• MS SQL//LocalDB </w:t>
      </w:r>
    </w:p>
    <w:p w14:paraId="59687CD4" w14:textId="7B7718B6" w:rsidR="00735EAF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>• Visual Studio 2022</w:t>
      </w:r>
    </w:p>
    <w:p w14:paraId="22FBEFA3" w14:textId="77777777" w:rsidR="00E40640" w:rsidRPr="00E40640" w:rsidRDefault="00E40640" w:rsidP="00E40640">
      <w:pPr>
        <w:pStyle w:val="ListBullet"/>
        <w:numPr>
          <w:ilvl w:val="0"/>
          <w:numId w:val="0"/>
        </w:numPr>
        <w:spacing w:line="276" w:lineRule="auto"/>
        <w:jc w:val="both"/>
        <w:rPr>
          <w:rFonts w:cstheme="minorHAnsi"/>
          <w:sz w:val="28"/>
          <w:szCs w:val="28"/>
        </w:rPr>
      </w:pPr>
    </w:p>
    <w:p w14:paraId="12593376" w14:textId="77777777" w:rsidR="00E40640" w:rsidRDefault="00CF0680" w:rsidP="003C252B">
      <w:pPr>
        <w:pStyle w:val="ListBullet"/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 xml:space="preserve">Step 1: </w:t>
      </w:r>
    </w:p>
    <w:p w14:paraId="0AB42A9F" w14:textId="2560EC62" w:rsidR="00CF0680" w:rsidRPr="00E40640" w:rsidRDefault="0025531E" w:rsidP="00E40640">
      <w:pPr>
        <w:pStyle w:val="ListBullet"/>
        <w:numPr>
          <w:ilvl w:val="0"/>
          <w:numId w:val="0"/>
        </w:numPr>
        <w:ind w:left="360"/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>Download</w:t>
      </w:r>
      <w:r w:rsidR="00CF0680" w:rsidRPr="00E40640">
        <w:rPr>
          <w:rFonts w:cstheme="minorHAnsi"/>
          <w:sz w:val="28"/>
          <w:szCs w:val="28"/>
        </w:rPr>
        <w:t xml:space="preserve"> the project.</w:t>
      </w:r>
    </w:p>
    <w:p w14:paraId="7109CB8C" w14:textId="3624FAE2" w:rsidR="0074350D" w:rsidRPr="00E40640" w:rsidRDefault="00E84607" w:rsidP="0074350D">
      <w:pPr>
        <w:pStyle w:val="ListBullet"/>
        <w:numPr>
          <w:ilvl w:val="0"/>
          <w:numId w:val="0"/>
        </w:numPr>
        <w:ind w:left="360"/>
        <w:jc w:val="both"/>
        <w:rPr>
          <w:rFonts w:cstheme="minorHAnsi"/>
          <w:sz w:val="28"/>
          <w:szCs w:val="28"/>
        </w:rPr>
      </w:pPr>
      <w:hyperlink r:id="rId10" w:history="1">
        <w:r w:rsidRPr="00E40640">
          <w:rPr>
            <w:rStyle w:val="Hyperlink"/>
            <w:rFonts w:cstheme="minorHAnsi"/>
            <w:sz w:val="28"/>
            <w:szCs w:val="28"/>
          </w:rPr>
          <w:t>https://github.com/khushi-TEK/BuyLaptop/</w:t>
        </w:r>
      </w:hyperlink>
    </w:p>
    <w:p w14:paraId="43B9928F" w14:textId="77777777" w:rsidR="00E40640" w:rsidRPr="00E40640" w:rsidRDefault="00E40640" w:rsidP="0074350D">
      <w:pPr>
        <w:pStyle w:val="ListBullet"/>
        <w:numPr>
          <w:ilvl w:val="0"/>
          <w:numId w:val="0"/>
        </w:numPr>
        <w:ind w:left="360"/>
        <w:jc w:val="both"/>
        <w:rPr>
          <w:rFonts w:cstheme="minorHAnsi"/>
          <w:sz w:val="28"/>
          <w:szCs w:val="28"/>
        </w:rPr>
      </w:pPr>
    </w:p>
    <w:p w14:paraId="68702141" w14:textId="39DA9F5E" w:rsidR="00CF0680" w:rsidRPr="00E40640" w:rsidRDefault="00CF0680" w:rsidP="00E40640">
      <w:pPr>
        <w:pStyle w:val="ListBullet"/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 xml:space="preserve">Step 2: </w:t>
      </w:r>
    </w:p>
    <w:p w14:paraId="4E061E7C" w14:textId="004DC47F" w:rsidR="00FC6EF4" w:rsidRPr="00E40640" w:rsidRDefault="00F768E5" w:rsidP="00F768E5">
      <w:pPr>
        <w:pStyle w:val="ListBullet"/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>Look for mdf file import it into Ms Sql server management studio</w:t>
      </w:r>
    </w:p>
    <w:p w14:paraId="4277F395" w14:textId="57B53998" w:rsidR="00F768E5" w:rsidRPr="00E40640" w:rsidRDefault="00F768E5" w:rsidP="00F768E5">
      <w:pPr>
        <w:pStyle w:val="ListBullet"/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>Now click on solution file it will open in VS</w:t>
      </w:r>
      <w:r w:rsidR="003761E4" w:rsidRPr="00E40640">
        <w:rPr>
          <w:rFonts w:cstheme="minorHAnsi"/>
          <w:sz w:val="28"/>
          <w:szCs w:val="28"/>
        </w:rPr>
        <w:t>.</w:t>
      </w:r>
    </w:p>
    <w:p w14:paraId="6A58415A" w14:textId="4A9BA4F1" w:rsidR="00F768E5" w:rsidRPr="00E40640" w:rsidRDefault="00F768E5" w:rsidP="00F768E5">
      <w:pPr>
        <w:pStyle w:val="ListBullet"/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>Then click server connection and choose ur database which is loaded in ms sql</w:t>
      </w:r>
    </w:p>
    <w:p w14:paraId="4F024E03" w14:textId="59083B3B" w:rsidR="003761E4" w:rsidRPr="00E40640" w:rsidRDefault="003761E4" w:rsidP="003761E4">
      <w:pPr>
        <w:pStyle w:val="ListBullet"/>
        <w:numPr>
          <w:ilvl w:val="0"/>
          <w:numId w:val="0"/>
        </w:numPr>
        <w:ind w:left="720"/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 xml:space="preserve">Server </w:t>
      </w:r>
      <w:r w:rsidR="00F768E5" w:rsidRPr="00E40640">
        <w:rPr>
          <w:rFonts w:cstheme="minorHAnsi"/>
          <w:sz w:val="28"/>
          <w:szCs w:val="28"/>
        </w:rPr>
        <w:t xml:space="preserve">Management </w:t>
      </w:r>
      <w:r w:rsidRPr="00E40640">
        <w:rPr>
          <w:rFonts w:cstheme="minorHAnsi"/>
          <w:sz w:val="28"/>
          <w:szCs w:val="28"/>
        </w:rPr>
        <w:t>studio.</w:t>
      </w:r>
    </w:p>
    <w:p w14:paraId="09D4D35F" w14:textId="552C73BD" w:rsidR="00044941" w:rsidRPr="00E40640" w:rsidRDefault="003761E4" w:rsidP="003C252B">
      <w:pPr>
        <w:pStyle w:val="ListBullet"/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E40640">
        <w:rPr>
          <w:rFonts w:cstheme="minorHAnsi"/>
          <w:sz w:val="28"/>
          <w:szCs w:val="28"/>
        </w:rPr>
        <w:t>Click on run.</w:t>
      </w:r>
    </w:p>
    <w:sectPr w:rsidR="00044941" w:rsidRPr="00E40640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3297A" w14:textId="77777777" w:rsidR="0098477B" w:rsidRDefault="0098477B" w:rsidP="00524988">
      <w:pPr>
        <w:spacing w:after="0" w:line="240" w:lineRule="auto"/>
      </w:pPr>
      <w:r>
        <w:separator/>
      </w:r>
    </w:p>
  </w:endnote>
  <w:endnote w:type="continuationSeparator" w:id="0">
    <w:p w14:paraId="4EB67D8A" w14:textId="77777777" w:rsidR="0098477B" w:rsidRDefault="0098477B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D70AF" w14:textId="77777777" w:rsidR="0098477B" w:rsidRDefault="0098477B" w:rsidP="00524988">
      <w:pPr>
        <w:spacing w:after="0" w:line="240" w:lineRule="auto"/>
      </w:pPr>
      <w:r>
        <w:separator/>
      </w:r>
    </w:p>
  </w:footnote>
  <w:footnote w:type="continuationSeparator" w:id="0">
    <w:p w14:paraId="4219BEDB" w14:textId="77777777" w:rsidR="0098477B" w:rsidRDefault="0098477B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13E1F"/>
    <w:multiLevelType w:val="multilevel"/>
    <w:tmpl w:val="E3E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110F6"/>
    <w:multiLevelType w:val="hybridMultilevel"/>
    <w:tmpl w:val="DCAE9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35C77"/>
    <w:multiLevelType w:val="multilevel"/>
    <w:tmpl w:val="E08E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C31F8"/>
    <w:multiLevelType w:val="multilevel"/>
    <w:tmpl w:val="7A96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7029C"/>
    <w:multiLevelType w:val="hybridMultilevel"/>
    <w:tmpl w:val="7A56A5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823185"/>
    <w:multiLevelType w:val="hybridMultilevel"/>
    <w:tmpl w:val="EDA0A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50454"/>
    <w:multiLevelType w:val="hybridMultilevel"/>
    <w:tmpl w:val="C82A9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01E67"/>
    <w:multiLevelType w:val="hybridMultilevel"/>
    <w:tmpl w:val="FF261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03232"/>
    <w:multiLevelType w:val="hybridMultilevel"/>
    <w:tmpl w:val="76A62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33456">
    <w:abstractNumId w:val="12"/>
  </w:num>
  <w:num w:numId="2" w16cid:durableId="1939365996">
    <w:abstractNumId w:val="4"/>
  </w:num>
  <w:num w:numId="3" w16cid:durableId="1438134553">
    <w:abstractNumId w:val="2"/>
  </w:num>
  <w:num w:numId="4" w16cid:durableId="1075932185">
    <w:abstractNumId w:val="0"/>
  </w:num>
  <w:num w:numId="5" w16cid:durableId="675688278">
    <w:abstractNumId w:val="1"/>
  </w:num>
  <w:num w:numId="6" w16cid:durableId="252861023">
    <w:abstractNumId w:val="0"/>
  </w:num>
  <w:num w:numId="7" w16cid:durableId="526871382">
    <w:abstractNumId w:val="0"/>
  </w:num>
  <w:num w:numId="8" w16cid:durableId="750126764">
    <w:abstractNumId w:val="6"/>
  </w:num>
  <w:num w:numId="9" w16cid:durableId="628126258">
    <w:abstractNumId w:val="0"/>
  </w:num>
  <w:num w:numId="10" w16cid:durableId="1379089068">
    <w:abstractNumId w:val="0"/>
  </w:num>
  <w:num w:numId="11" w16cid:durableId="270674453">
    <w:abstractNumId w:val="5"/>
  </w:num>
  <w:num w:numId="12" w16cid:durableId="1727223250">
    <w:abstractNumId w:val="0"/>
  </w:num>
  <w:num w:numId="13" w16cid:durableId="1004237204">
    <w:abstractNumId w:val="0"/>
  </w:num>
  <w:num w:numId="14" w16cid:durableId="1993095080">
    <w:abstractNumId w:val="3"/>
  </w:num>
  <w:num w:numId="15" w16cid:durableId="2131049537">
    <w:abstractNumId w:val="7"/>
  </w:num>
  <w:num w:numId="16" w16cid:durableId="1997998750">
    <w:abstractNumId w:val="8"/>
  </w:num>
  <w:num w:numId="17" w16cid:durableId="1464081221">
    <w:abstractNumId w:val="0"/>
  </w:num>
  <w:num w:numId="18" w16cid:durableId="1673142483">
    <w:abstractNumId w:val="10"/>
  </w:num>
  <w:num w:numId="19" w16cid:durableId="773743167">
    <w:abstractNumId w:val="0"/>
  </w:num>
  <w:num w:numId="20" w16cid:durableId="262882455">
    <w:abstractNumId w:val="9"/>
  </w:num>
  <w:num w:numId="21" w16cid:durableId="1174495122">
    <w:abstractNumId w:val="0"/>
  </w:num>
  <w:num w:numId="22" w16cid:durableId="1198735831">
    <w:abstractNumId w:val="0"/>
  </w:num>
  <w:num w:numId="23" w16cid:durableId="952245821">
    <w:abstractNumId w:val="0"/>
  </w:num>
  <w:num w:numId="24" w16cid:durableId="904798150">
    <w:abstractNumId w:val="0"/>
  </w:num>
  <w:num w:numId="25" w16cid:durableId="797911834">
    <w:abstractNumId w:val="0"/>
  </w:num>
  <w:num w:numId="26" w16cid:durableId="1119492023">
    <w:abstractNumId w:val="11"/>
  </w:num>
  <w:num w:numId="27" w16cid:durableId="77883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NTK2NDUwMjEzMzBR0lEKTi0uzszPAykwrAUAM2RUoSwAAAA="/>
  </w:docVars>
  <w:rsids>
    <w:rsidRoot w:val="00CF0680"/>
    <w:rsid w:val="00044941"/>
    <w:rsid w:val="00076856"/>
    <w:rsid w:val="00097C80"/>
    <w:rsid w:val="00151A42"/>
    <w:rsid w:val="001E3ADA"/>
    <w:rsid w:val="002261A4"/>
    <w:rsid w:val="0025531E"/>
    <w:rsid w:val="002B7CEA"/>
    <w:rsid w:val="002F1EA7"/>
    <w:rsid w:val="003169C1"/>
    <w:rsid w:val="003761E4"/>
    <w:rsid w:val="003C252B"/>
    <w:rsid w:val="00432A3E"/>
    <w:rsid w:val="00481FAD"/>
    <w:rsid w:val="00483FFD"/>
    <w:rsid w:val="004F2A73"/>
    <w:rsid w:val="005244D5"/>
    <w:rsid w:val="00524988"/>
    <w:rsid w:val="00563FE4"/>
    <w:rsid w:val="005733DE"/>
    <w:rsid w:val="00575138"/>
    <w:rsid w:val="00575C9D"/>
    <w:rsid w:val="005854E9"/>
    <w:rsid w:val="00635D86"/>
    <w:rsid w:val="006F1D6D"/>
    <w:rsid w:val="00735EAF"/>
    <w:rsid w:val="0074350D"/>
    <w:rsid w:val="00783197"/>
    <w:rsid w:val="00871EB3"/>
    <w:rsid w:val="00874AA1"/>
    <w:rsid w:val="008B7934"/>
    <w:rsid w:val="0098477B"/>
    <w:rsid w:val="009F09E9"/>
    <w:rsid w:val="00AE5CDF"/>
    <w:rsid w:val="00CA6AA7"/>
    <w:rsid w:val="00CD3059"/>
    <w:rsid w:val="00CF0680"/>
    <w:rsid w:val="00DE4922"/>
    <w:rsid w:val="00E40640"/>
    <w:rsid w:val="00E84607"/>
    <w:rsid w:val="00E879D3"/>
    <w:rsid w:val="00EF14DB"/>
    <w:rsid w:val="00F768E5"/>
    <w:rsid w:val="00FA6F20"/>
    <w:rsid w:val="00FC6EF4"/>
    <w:rsid w:val="00FD242C"/>
    <w:rsid w:val="00FE4AE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D9E94"/>
  <w15:chartTrackingRefBased/>
  <w15:docId w15:val="{E19465CB-BA6F-4067-B2C8-D476DE92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CF0680"/>
    <w:rPr>
      <w:b/>
      <w:bCs/>
    </w:rPr>
  </w:style>
  <w:style w:type="paragraph" w:styleId="ListParagraph">
    <w:name w:val="List Paragraph"/>
    <w:basedOn w:val="Normal"/>
    <w:uiPriority w:val="34"/>
    <w:semiHidden/>
    <w:unhideWhenUsed/>
    <w:qFormat/>
    <w:rsid w:val="00CF0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E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khushi-TEK/BuyLaptop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wnaGunwani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BhawnaGunwani</dc:creator>
  <cp:keywords/>
  <dc:description/>
  <cp:lastModifiedBy>K R</cp:lastModifiedBy>
  <cp:revision>5</cp:revision>
  <dcterms:created xsi:type="dcterms:W3CDTF">2022-05-27T10:45:00Z</dcterms:created>
  <dcterms:modified xsi:type="dcterms:W3CDTF">2022-06-01T10:24:00Z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